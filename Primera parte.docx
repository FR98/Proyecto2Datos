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50A25" w14:textId="77777777" w:rsidR="008D31DB" w:rsidRPr="007B5BFF" w:rsidRDefault="003106C6" w:rsidP="008D31DB">
      <w:pPr>
        <w:pStyle w:val="Puesto"/>
      </w:pPr>
      <w:r>
        <w:rPr>
          <w:lang w:bidi="es-ES"/>
        </w:rPr>
        <w:t>Primera parte, proyecto 2</w:t>
      </w:r>
    </w:p>
    <w:p w14:paraId="68631870" w14:textId="77777777" w:rsidR="003106C6" w:rsidRDefault="003106C6" w:rsidP="001B0F12">
      <w:pPr>
        <w:pStyle w:val="Puesto"/>
        <w:spacing w:before="0" w:after="0" w:line="300" w:lineRule="auto"/>
        <w:ind w:left="5041" w:right="-1945"/>
        <w:rPr>
          <w:sz w:val="28"/>
          <w:szCs w:val="28"/>
        </w:rPr>
      </w:pPr>
    </w:p>
    <w:p w14:paraId="3CAD6937" w14:textId="77777777" w:rsidR="003106C6" w:rsidRDefault="003106C6" w:rsidP="001B0F12">
      <w:pPr>
        <w:pStyle w:val="Puesto"/>
        <w:spacing w:before="0" w:after="0" w:line="300" w:lineRule="auto"/>
        <w:ind w:left="5041" w:right="-1945"/>
        <w:rPr>
          <w:sz w:val="28"/>
          <w:szCs w:val="28"/>
        </w:rPr>
      </w:pPr>
    </w:p>
    <w:p w14:paraId="63AA255D" w14:textId="77777777" w:rsidR="003106C6" w:rsidRDefault="003106C6" w:rsidP="001B0F12">
      <w:pPr>
        <w:pStyle w:val="Puesto"/>
        <w:spacing w:before="0" w:after="0" w:line="300" w:lineRule="auto"/>
        <w:ind w:left="5041" w:right="-1945"/>
        <w:rPr>
          <w:sz w:val="28"/>
          <w:szCs w:val="28"/>
        </w:rPr>
      </w:pPr>
    </w:p>
    <w:p w14:paraId="11685E71" w14:textId="77777777" w:rsidR="003106C6" w:rsidRDefault="003106C6" w:rsidP="001B0F12">
      <w:pPr>
        <w:pStyle w:val="Puesto"/>
        <w:spacing w:before="0" w:after="0" w:line="300" w:lineRule="auto"/>
        <w:ind w:left="5041" w:right="-1945"/>
        <w:rPr>
          <w:sz w:val="28"/>
          <w:szCs w:val="28"/>
        </w:rPr>
      </w:pPr>
    </w:p>
    <w:p w14:paraId="6BFBDFFA" w14:textId="77777777" w:rsidR="003106C6" w:rsidRDefault="003106C6" w:rsidP="001B0F12">
      <w:pPr>
        <w:pStyle w:val="Puesto"/>
        <w:spacing w:before="0" w:after="0" w:line="300" w:lineRule="auto"/>
        <w:ind w:left="5041" w:right="-1945"/>
        <w:rPr>
          <w:sz w:val="28"/>
          <w:szCs w:val="28"/>
        </w:rPr>
      </w:pPr>
    </w:p>
    <w:p w14:paraId="38CC6C3D" w14:textId="77777777" w:rsidR="003106C6" w:rsidRDefault="003106C6" w:rsidP="001B0F12">
      <w:pPr>
        <w:pStyle w:val="Puesto"/>
        <w:spacing w:before="0" w:after="0" w:line="300" w:lineRule="auto"/>
        <w:ind w:left="5041" w:right="-1945"/>
        <w:rPr>
          <w:sz w:val="28"/>
          <w:szCs w:val="28"/>
        </w:rPr>
      </w:pPr>
    </w:p>
    <w:p w14:paraId="156121BA" w14:textId="77777777" w:rsidR="003106C6" w:rsidRDefault="003106C6" w:rsidP="001B0F12">
      <w:pPr>
        <w:pStyle w:val="Puesto"/>
        <w:spacing w:before="0" w:after="0" w:line="300" w:lineRule="auto"/>
        <w:ind w:left="5041" w:right="-1945"/>
        <w:rPr>
          <w:sz w:val="28"/>
          <w:szCs w:val="28"/>
        </w:rPr>
      </w:pPr>
    </w:p>
    <w:p w14:paraId="4A578D93" w14:textId="77777777" w:rsidR="003106C6" w:rsidRDefault="003106C6" w:rsidP="001B0F12">
      <w:pPr>
        <w:pStyle w:val="Puesto"/>
        <w:spacing w:before="0" w:after="0" w:line="300" w:lineRule="auto"/>
        <w:ind w:left="5041" w:right="-1945"/>
        <w:rPr>
          <w:sz w:val="28"/>
          <w:szCs w:val="28"/>
        </w:rPr>
      </w:pPr>
    </w:p>
    <w:p w14:paraId="1BDF124D" w14:textId="77777777" w:rsidR="003106C6" w:rsidRDefault="003106C6" w:rsidP="001B0F12">
      <w:pPr>
        <w:pStyle w:val="Puesto"/>
        <w:spacing w:before="0" w:after="0" w:line="300" w:lineRule="auto"/>
        <w:ind w:left="5041" w:right="-1945"/>
        <w:rPr>
          <w:sz w:val="28"/>
          <w:szCs w:val="28"/>
        </w:rPr>
      </w:pPr>
    </w:p>
    <w:p w14:paraId="57CDDBE7" w14:textId="77777777" w:rsidR="003106C6" w:rsidRDefault="003106C6" w:rsidP="001B0F12">
      <w:pPr>
        <w:pStyle w:val="Puesto"/>
        <w:spacing w:before="0" w:after="0" w:line="300" w:lineRule="auto"/>
        <w:ind w:left="5041" w:right="-1945"/>
        <w:rPr>
          <w:sz w:val="28"/>
          <w:szCs w:val="28"/>
        </w:rPr>
      </w:pPr>
    </w:p>
    <w:p w14:paraId="0F7A1526" w14:textId="77777777" w:rsidR="003106C6" w:rsidRDefault="003106C6" w:rsidP="001B0F12">
      <w:pPr>
        <w:pStyle w:val="Puesto"/>
        <w:spacing w:before="0" w:after="0" w:line="300" w:lineRule="auto"/>
        <w:ind w:left="5041" w:right="-1945"/>
        <w:rPr>
          <w:sz w:val="28"/>
          <w:szCs w:val="28"/>
        </w:rPr>
      </w:pPr>
    </w:p>
    <w:p w14:paraId="5989F951" w14:textId="77777777" w:rsidR="00B46725" w:rsidRPr="00D517D2" w:rsidRDefault="003106C6" w:rsidP="001B0F12">
      <w:pPr>
        <w:pStyle w:val="Puesto"/>
        <w:spacing w:before="0" w:after="0" w:line="300" w:lineRule="auto"/>
        <w:ind w:left="5041" w:right="-1945"/>
        <w:rPr>
          <w:sz w:val="40"/>
          <w:szCs w:val="28"/>
        </w:rPr>
      </w:pPr>
      <w:r w:rsidRPr="00D517D2">
        <w:rPr>
          <w:sz w:val="40"/>
          <w:szCs w:val="28"/>
        </w:rPr>
        <w:t>Francisco Rosal - 18676</w:t>
      </w:r>
    </w:p>
    <w:p w14:paraId="1D2E8034" w14:textId="77777777" w:rsidR="003C1E78" w:rsidRPr="00D517D2" w:rsidRDefault="003106C6" w:rsidP="00BC0847">
      <w:pPr>
        <w:pStyle w:val="Puesto"/>
        <w:spacing w:line="276" w:lineRule="auto"/>
        <w:rPr>
          <w:sz w:val="40"/>
          <w:szCs w:val="28"/>
        </w:rPr>
      </w:pPr>
      <w:r w:rsidRPr="00D517D2">
        <w:rPr>
          <w:sz w:val="40"/>
          <w:szCs w:val="28"/>
        </w:rPr>
        <w:t>Gian Luca Rivera - 18049</w:t>
      </w:r>
    </w:p>
    <w:p w14:paraId="1BF91453" w14:textId="77777777" w:rsidR="003C1E78" w:rsidRDefault="00D517D2" w:rsidP="00BC0847">
      <w:pPr>
        <w:pStyle w:val="Puesto"/>
        <w:spacing w:line="276" w:lineRule="auto"/>
        <w:rPr>
          <w:sz w:val="40"/>
          <w:szCs w:val="28"/>
        </w:rPr>
      </w:pPr>
      <w:r>
        <w:rPr>
          <w:sz w:val="40"/>
          <w:szCs w:val="28"/>
        </w:rPr>
        <w:t xml:space="preserve">Algoritmos y </w:t>
      </w:r>
      <w:r w:rsidR="003106C6" w:rsidRPr="00D517D2">
        <w:rPr>
          <w:sz w:val="40"/>
          <w:szCs w:val="28"/>
        </w:rPr>
        <w:t>Estructura de Datos</w:t>
      </w:r>
    </w:p>
    <w:p w14:paraId="3D8D67EE" w14:textId="77777777" w:rsidR="00D517D2" w:rsidRPr="00D517D2" w:rsidRDefault="00D517D2" w:rsidP="00BC0847">
      <w:pPr>
        <w:pStyle w:val="Puesto"/>
        <w:spacing w:line="276" w:lineRule="auto"/>
        <w:rPr>
          <w:sz w:val="40"/>
          <w:szCs w:val="28"/>
        </w:rPr>
      </w:pPr>
      <w:r>
        <w:rPr>
          <w:sz w:val="40"/>
          <w:szCs w:val="28"/>
        </w:rPr>
        <w:t>Sección 20</w:t>
      </w:r>
    </w:p>
    <w:p w14:paraId="74D8DCA4" w14:textId="77777777" w:rsidR="002D6D73" w:rsidRDefault="00067040">
      <w:pPr>
        <w:pStyle w:val="Ttulo1"/>
      </w:pPr>
      <w:r>
        <w:lastRenderedPageBreak/>
        <w:t xml:space="preserve">INtroducción </w:t>
      </w:r>
    </w:p>
    <w:p w14:paraId="3E956ED9" w14:textId="77777777" w:rsidR="005D4F7A" w:rsidRPr="005D4F7A" w:rsidRDefault="005D4F7A" w:rsidP="003B7D37">
      <w:pPr>
        <w:jc w:val="both"/>
        <w:rPr>
          <w:sz w:val="24"/>
          <w:lang w:val="es-GT"/>
        </w:rPr>
      </w:pPr>
      <w:r w:rsidRPr="005D4F7A">
        <w:rPr>
          <w:sz w:val="24"/>
          <w:lang w:val="es-GT"/>
        </w:rPr>
        <w:t xml:space="preserve">Existe una problemática actual que es el saber que queremos. Vivimos en una época donde la información y data se han proliferado de gran manera y es tanta que es imposible llegar a toda y descubrirla. Sin embargo, hay herramientas que nos pueden ayudar a navegar entre toda esta información de diferentes maneras y hacemos uso de estas incluso sin saberlo. Una de estas herramientas la usamos diariamente, al usar nuestras redes sociales, navegar por internet e incluso al entrar a nuestra plataforma favorita de reproducción de películas y series como Netflix. </w:t>
      </w:r>
    </w:p>
    <w:p w14:paraId="05CA4AA2" w14:textId="77777777" w:rsidR="00F84D25" w:rsidRDefault="005D4F7A" w:rsidP="003B7D37">
      <w:pPr>
        <w:jc w:val="both"/>
        <w:rPr>
          <w:sz w:val="24"/>
          <w:lang w:val="es-GT"/>
        </w:rPr>
      </w:pPr>
      <w:r w:rsidRPr="005D4F7A">
        <w:rPr>
          <w:sz w:val="24"/>
          <w:lang w:val="es-GT"/>
        </w:rPr>
        <w:t>Este sistema que utilizamos tan constantemente es llamado: sistema de recomendación y es un algoritmo que forma parte de los sistemas de filtrado de información. Este trata de predecir el gusto o valor que tendría algo para algún usuario, dando recomendaciones de cosas que a él usuario le agradarían; funcionando como cuando un amigo te recomienda una película.</w:t>
      </w:r>
      <w:r w:rsidR="00375EB7">
        <w:rPr>
          <w:sz w:val="24"/>
          <w:lang w:val="es-GT"/>
        </w:rPr>
        <w:t xml:space="preserve"> </w:t>
      </w:r>
    </w:p>
    <w:p w14:paraId="3C9DED7D" w14:textId="77777777" w:rsidR="005D4F7A" w:rsidRPr="005D4F7A" w:rsidRDefault="00375EB7" w:rsidP="003B7D37">
      <w:pPr>
        <w:jc w:val="both"/>
        <w:rPr>
          <w:b/>
          <w:sz w:val="24"/>
          <w:lang w:val="es-GT"/>
        </w:rPr>
      </w:pPr>
      <w:r>
        <w:rPr>
          <w:sz w:val="24"/>
          <w:lang w:val="es-GT"/>
        </w:rPr>
        <w:t>La recomendación está cada vez más presente en la tecnología de uso diario</w:t>
      </w:r>
      <w:r w:rsidR="00F84D25">
        <w:rPr>
          <w:sz w:val="24"/>
          <w:lang w:val="es-GT"/>
        </w:rPr>
        <w:t xml:space="preserve"> que está directamente relacionada con la información. Los sistemas de recomendación son los sistemas de software que permiten a un usuario obtener propuestas de productos en base a sus gustos.</w:t>
      </w:r>
      <w:r w:rsidR="005B4D79">
        <w:rPr>
          <w:sz w:val="24"/>
          <w:lang w:val="es-GT"/>
        </w:rPr>
        <w:t xml:space="preserve"> Con estos sistemas</w:t>
      </w:r>
      <w:r w:rsidR="00E8436C">
        <w:rPr>
          <w:sz w:val="24"/>
          <w:lang w:val="es-GT"/>
        </w:rPr>
        <w:t>, se le proporciona al usuario una herramienta efectiva para conseguir lo que busca en menos tiempo.</w:t>
      </w:r>
      <w:r w:rsidR="00E475F4">
        <w:rPr>
          <w:sz w:val="24"/>
          <w:lang w:val="es-GT"/>
        </w:rPr>
        <w:t xml:space="preserve"> </w:t>
      </w:r>
    </w:p>
    <w:p w14:paraId="11AC9693" w14:textId="77777777" w:rsidR="002D6D73" w:rsidRPr="00122300" w:rsidRDefault="00E475F4">
      <w:pPr>
        <w:pStyle w:val="Ttulo1"/>
      </w:pPr>
      <w:r>
        <w:t>Algoritmos Existentes</w:t>
      </w:r>
    </w:p>
    <w:p w14:paraId="251947CA" w14:textId="77777777" w:rsidR="002D6D73" w:rsidRDefault="00E475F4" w:rsidP="003B7D37">
      <w:pPr>
        <w:jc w:val="both"/>
        <w:rPr>
          <w:sz w:val="24"/>
        </w:rPr>
      </w:pPr>
      <w:r>
        <w:rPr>
          <w:sz w:val="24"/>
        </w:rPr>
        <w:t xml:space="preserve">Los sistemas de recomendación, normalmente, funcionan a base de las valoraciones o reseñas que los usuarios </w:t>
      </w:r>
      <w:r w:rsidR="00F72E46">
        <w:rPr>
          <w:sz w:val="24"/>
        </w:rPr>
        <w:t>les</w:t>
      </w:r>
      <w:r>
        <w:rPr>
          <w:sz w:val="24"/>
        </w:rPr>
        <w:t xml:space="preserve"> dan a </w:t>
      </w:r>
      <w:r w:rsidR="00EB2D4B">
        <w:rPr>
          <w:sz w:val="24"/>
        </w:rPr>
        <w:t xml:space="preserve">ciertos productos de alguna plataforma, sin embargo, hay otro tipo de plataformas que no funcionan exactamente así ya que no se tiene información directa de los usuarios. En este caso, los sistemas se basan de las interacciones que los usuarios realizan con los productos que proporciona la plataforma (y son precisamente estas las plataformas que utilizan grafos para representar las interacciones). </w:t>
      </w:r>
      <w:r w:rsidR="00676D2E">
        <w:rPr>
          <w:sz w:val="24"/>
        </w:rPr>
        <w:t>Algunos algoritmos que existen son:</w:t>
      </w:r>
    </w:p>
    <w:p w14:paraId="55E3E7AC" w14:textId="548B624A" w:rsidR="00676D2E" w:rsidRDefault="00676D2E" w:rsidP="003B7D37">
      <w:pPr>
        <w:pStyle w:val="Prrafodelista"/>
        <w:numPr>
          <w:ilvl w:val="0"/>
          <w:numId w:val="16"/>
        </w:numPr>
        <w:jc w:val="both"/>
        <w:rPr>
          <w:sz w:val="24"/>
        </w:rPr>
      </w:pPr>
      <w:r>
        <w:rPr>
          <w:sz w:val="24"/>
        </w:rPr>
        <w:t xml:space="preserve">Collaborative Filtering: Este método se basa en la recopilación y el análisis de una gran cantidad de información sobre los comportamientos, actividades o preferencias </w:t>
      </w:r>
      <w:r w:rsidR="003165CC">
        <w:rPr>
          <w:sz w:val="24"/>
        </w:rPr>
        <w:t xml:space="preserve">de los usuarios </w:t>
      </w:r>
      <w:r w:rsidR="00077748">
        <w:rPr>
          <w:sz w:val="24"/>
        </w:rPr>
        <w:t>y en la predicción de lo que les gustará a los usuarios en función de su similitud con otros usuarios. Una ventaja de este método es que no se basa en el contenido analizable de la má</w:t>
      </w:r>
      <w:r w:rsidR="002356D5">
        <w:rPr>
          <w:sz w:val="24"/>
        </w:rPr>
        <w:t xml:space="preserve">quina, por lo que, es </w:t>
      </w:r>
      <w:r w:rsidR="00E75FBD">
        <w:rPr>
          <w:sz w:val="24"/>
        </w:rPr>
        <w:t>capaz</w:t>
      </w:r>
      <w:r w:rsidR="002356D5">
        <w:rPr>
          <w:sz w:val="24"/>
        </w:rPr>
        <w:t xml:space="preserve"> de recomendar con precisión elementos complejos sin requerir una comprensión del elemento en sí.</w:t>
      </w:r>
    </w:p>
    <w:p w14:paraId="233BA2C7" w14:textId="77777777" w:rsidR="00082E2F" w:rsidRDefault="00082E2F" w:rsidP="003B7D37">
      <w:pPr>
        <w:pStyle w:val="Prrafodelista"/>
        <w:numPr>
          <w:ilvl w:val="0"/>
          <w:numId w:val="16"/>
        </w:numPr>
        <w:jc w:val="both"/>
        <w:rPr>
          <w:sz w:val="24"/>
        </w:rPr>
      </w:pPr>
      <w:r>
        <w:rPr>
          <w:sz w:val="24"/>
        </w:rPr>
        <w:t>Content Based Filtering: Se basa en una descripción del elemento y un perfil de las preferencias del usuario. Las palabras clave se utilizan para describir los elementos y se construye un perfil de usuario para indicar el tipo de elemento que gusta a este usuario</w:t>
      </w:r>
      <w:r w:rsidR="00275847">
        <w:rPr>
          <w:sz w:val="24"/>
        </w:rPr>
        <w:t xml:space="preserve">. Estos algoritmos intentan recomendar elementos que </w:t>
      </w:r>
      <w:proofErr w:type="spellStart"/>
      <w:r w:rsidR="00275847">
        <w:rPr>
          <w:sz w:val="24"/>
        </w:rPr>
        <w:t>osn</w:t>
      </w:r>
      <w:proofErr w:type="spellEnd"/>
      <w:r w:rsidR="00275847">
        <w:rPr>
          <w:sz w:val="24"/>
        </w:rPr>
        <w:t xml:space="preserve"> similares a los que un usuario le gustó en el pasado por lo que varios artículos </w:t>
      </w:r>
      <w:r w:rsidR="00275847">
        <w:rPr>
          <w:sz w:val="24"/>
        </w:rPr>
        <w:lastRenderedPageBreak/>
        <w:t>se comparan con artículos que previamente fueron calificados por el usuario y se recomiendan los elementos de mejor coincidencia.</w:t>
      </w:r>
    </w:p>
    <w:p w14:paraId="41E07858" w14:textId="0F067983" w:rsidR="00275847" w:rsidRPr="00E664CE" w:rsidRDefault="00275847" w:rsidP="003B7D37">
      <w:pPr>
        <w:pStyle w:val="Prrafodelista"/>
        <w:numPr>
          <w:ilvl w:val="0"/>
          <w:numId w:val="16"/>
        </w:numPr>
        <w:jc w:val="both"/>
        <w:rPr>
          <w:sz w:val="24"/>
          <w:lang w:val="es-ES_tradnl"/>
        </w:rPr>
      </w:pPr>
      <w:r>
        <w:rPr>
          <w:sz w:val="24"/>
        </w:rPr>
        <w:t xml:space="preserve">Hybrid Recmmendation Systems: </w:t>
      </w:r>
      <w:r w:rsidR="005A4A4B">
        <w:rPr>
          <w:sz w:val="24"/>
        </w:rPr>
        <w:t xml:space="preserve">Este </w:t>
      </w:r>
      <w:r w:rsidR="00E75FBD">
        <w:rPr>
          <w:sz w:val="24"/>
        </w:rPr>
        <w:t>algoritmo</w:t>
      </w:r>
      <w:r w:rsidR="005A4A4B">
        <w:rPr>
          <w:sz w:val="24"/>
        </w:rPr>
        <w:t xml:space="preserve"> combina los dos algoritmos anteriores y se ha demostrado que es más efectivo en algunos casos. La implementación puede ser variada ya que se pueden hacer predicciones basadas en el contenido y basadas en la colaboración por separado y luego se combinan, se agregan capacidades basadas </w:t>
      </w:r>
      <w:r w:rsidR="000F4FFC">
        <w:rPr>
          <w:sz w:val="24"/>
        </w:rPr>
        <w:t>en la colaboración o sino unificando los enfoques en un solo modelo. Este algoritmo supera problemas como el arranque en frío y la escasez.</w:t>
      </w:r>
    </w:p>
    <w:p w14:paraId="5800F8DC" w14:textId="1AFBF530" w:rsidR="00E664CE" w:rsidRPr="000F4FFC" w:rsidRDefault="00257806" w:rsidP="003B7D37">
      <w:pPr>
        <w:pStyle w:val="Prrafodelista"/>
        <w:numPr>
          <w:ilvl w:val="0"/>
          <w:numId w:val="16"/>
        </w:numPr>
        <w:jc w:val="both"/>
        <w:rPr>
          <w:sz w:val="24"/>
          <w:lang w:val="es-ES_tradnl"/>
        </w:rPr>
      </w:pPr>
      <w:r>
        <w:rPr>
          <w:sz w:val="24"/>
        </w:rPr>
        <w:t xml:space="preserve">KNN: Este </w:t>
      </w:r>
      <w:r w:rsidR="00E75FBD">
        <w:rPr>
          <w:sz w:val="24"/>
        </w:rPr>
        <w:t>algoritmo</w:t>
      </w:r>
      <w:r>
        <w:rPr>
          <w:sz w:val="24"/>
        </w:rPr>
        <w:t xml:space="preserve"> clasifica cada dato nuevo en el grupo que corresponda, según tenga k vecinos más cerca de un grupo o de otro. El algoritmo calcula la distancia </w:t>
      </w:r>
      <w:r w:rsidR="00E75FBD">
        <w:rPr>
          <w:sz w:val="24"/>
        </w:rPr>
        <w:t>de</w:t>
      </w:r>
      <w:r>
        <w:rPr>
          <w:sz w:val="24"/>
        </w:rPr>
        <w:t xml:space="preserve"> un elemento nuevo a cada uno de los elementos ya existentes y los ordena de menor a mayor par</w:t>
      </w:r>
      <w:r w:rsidR="00660AB7">
        <w:rPr>
          <w:sz w:val="24"/>
        </w:rPr>
        <w:t>a seleccionar al grupo al que pertenece.</w:t>
      </w:r>
    </w:p>
    <w:p w14:paraId="5B75AFD1" w14:textId="77777777" w:rsidR="000F4FFC" w:rsidRPr="000F4FFC" w:rsidRDefault="000F4FFC" w:rsidP="003B7D37">
      <w:pPr>
        <w:jc w:val="both"/>
        <w:rPr>
          <w:sz w:val="24"/>
          <w:lang w:val="es-ES_tradnl"/>
        </w:rPr>
      </w:pPr>
      <w:r>
        <w:rPr>
          <w:sz w:val="24"/>
          <w:lang w:val="es-ES_tradnl"/>
        </w:rPr>
        <w:t xml:space="preserve">Plataformas con sistemas de recomendación: </w:t>
      </w:r>
    </w:p>
    <w:p w14:paraId="4CE6DBB0" w14:textId="77777777" w:rsidR="00EB2D4B" w:rsidRPr="00EB2D4B" w:rsidRDefault="00A96A6B" w:rsidP="003B7D37">
      <w:pPr>
        <w:pStyle w:val="Prrafodelista"/>
        <w:numPr>
          <w:ilvl w:val="0"/>
          <w:numId w:val="16"/>
        </w:numPr>
        <w:jc w:val="both"/>
        <w:rPr>
          <w:sz w:val="24"/>
        </w:rPr>
      </w:pPr>
      <w:r>
        <w:rPr>
          <w:sz w:val="24"/>
        </w:rPr>
        <w:t xml:space="preserve">Netflix: </w:t>
      </w:r>
      <w:r w:rsidR="001B1FAC">
        <w:rPr>
          <w:sz w:val="24"/>
        </w:rPr>
        <w:t>El sistema de netflix ofrece recomendaciones personalizadas para ayudar a encontrar series y películas del interés de cada usuario</w:t>
      </w:r>
      <w:r w:rsidR="00637356">
        <w:rPr>
          <w:sz w:val="24"/>
        </w:rPr>
        <w:t xml:space="preserve">. Cada vez que se ingresa a Netflix, el sistema de recomendaciones encuentra una serie o película del agrado del usuario, para calcular la probabilidad de que si es del interés del usuario se basan en factores como: la interacción del usuario con el servicio (historial de visualización y calificaciones que ha dado el usuario), </w:t>
      </w:r>
      <w:r w:rsidR="00F72E46">
        <w:rPr>
          <w:sz w:val="24"/>
        </w:rPr>
        <w:t>información</w:t>
      </w:r>
      <w:r w:rsidR="00637356">
        <w:rPr>
          <w:sz w:val="24"/>
        </w:rPr>
        <w:t xml:space="preserve"> sobre títulos, </w:t>
      </w:r>
      <w:r w:rsidR="00F72E46">
        <w:rPr>
          <w:sz w:val="24"/>
        </w:rPr>
        <w:t>género</w:t>
      </w:r>
      <w:r w:rsidR="00637356">
        <w:rPr>
          <w:sz w:val="24"/>
        </w:rPr>
        <w:t xml:space="preserve">, categorías, </w:t>
      </w:r>
      <w:r w:rsidR="00F72E46">
        <w:rPr>
          <w:sz w:val="24"/>
        </w:rPr>
        <w:t>actores</w:t>
      </w:r>
      <w:r w:rsidR="00637356">
        <w:rPr>
          <w:sz w:val="24"/>
        </w:rPr>
        <w:t xml:space="preserve">, años de lanzamiento, hora del </w:t>
      </w:r>
      <w:r w:rsidR="00F72E46">
        <w:rPr>
          <w:sz w:val="24"/>
        </w:rPr>
        <w:t>día</w:t>
      </w:r>
      <w:r w:rsidR="00637356">
        <w:rPr>
          <w:sz w:val="24"/>
        </w:rPr>
        <w:t xml:space="preserve"> en la que se utiliza la plataforma, dispositivo que se utiliza, durante </w:t>
      </w:r>
      <w:r w:rsidR="00F72E46">
        <w:rPr>
          <w:sz w:val="24"/>
        </w:rPr>
        <w:t>cuánto</w:t>
      </w:r>
      <w:r w:rsidR="00637356">
        <w:rPr>
          <w:sz w:val="24"/>
        </w:rPr>
        <w:t xml:space="preserve"> tiempo es utilizado el sistema y por medio de actividades de otros usuarios que tengan gustos similares al usuario. Su sistema de recomendaciones no incluye información como la edad o el gé</w:t>
      </w:r>
      <w:r w:rsidR="00F72E46">
        <w:rPr>
          <w:sz w:val="24"/>
        </w:rPr>
        <w:t>nero.</w:t>
      </w:r>
    </w:p>
    <w:p w14:paraId="4F86C4F4" w14:textId="5CFF8810" w:rsidR="002D6D73" w:rsidRDefault="00660AB7" w:rsidP="003B7D37">
      <w:pPr>
        <w:pStyle w:val="Ttulo2"/>
        <w:jc w:val="both"/>
      </w:pPr>
      <w:r>
        <w:t>Design Thinking</w:t>
      </w:r>
    </w:p>
    <w:p w14:paraId="5213B4C3" w14:textId="0880C3A8" w:rsidR="00660AB7" w:rsidRDefault="00660AB7" w:rsidP="003B7D37">
      <w:pPr>
        <w:pStyle w:val="Ttulo1"/>
        <w:jc w:val="both"/>
      </w:pPr>
      <w:r>
        <w:t>Empatía</w:t>
      </w:r>
    </w:p>
    <w:p w14:paraId="003EB291" w14:textId="027DB817" w:rsidR="002D6D73" w:rsidRDefault="00660AB7" w:rsidP="003B7D37">
      <w:pPr>
        <w:jc w:val="both"/>
      </w:pPr>
      <w:r>
        <w:t xml:space="preserve">Para saber </w:t>
      </w:r>
      <w:r w:rsidR="00842F33">
        <w:t>qué</w:t>
      </w:r>
      <w:r>
        <w:t xml:space="preserve"> sistema de recomendación es el </w:t>
      </w:r>
      <w:r w:rsidR="00842F33">
        <w:t>más</w:t>
      </w:r>
      <w:r>
        <w:t xml:space="preserve"> adecuado a los usuarios, se realizaron dos encuestas: la primera consiste en tres preguntas sencillas en donde le preguntamos al usuario acerca de que tema le gustaría tener un sistema de recomendación. La </w:t>
      </w:r>
      <w:r w:rsidR="00842F33">
        <w:t>encuesta</w:t>
      </w:r>
      <w:r>
        <w:t xml:space="preserve"> se miraba de la siguiente manera: </w:t>
      </w:r>
    </w:p>
    <w:p w14:paraId="2F5C7C77" w14:textId="6B05B36B" w:rsidR="00660AB7" w:rsidRDefault="00F60886" w:rsidP="003B7D37">
      <w:pPr>
        <w:jc w:val="both"/>
      </w:pPr>
      <w:r>
        <w:rPr>
          <w:noProof/>
          <w:lang w:val="es-ES_tradnl" w:eastAsia="es-ES_tradnl"/>
        </w:rPr>
        <w:lastRenderedPageBreak/>
        <w:drawing>
          <wp:inline distT="0" distB="0" distL="0" distR="0" wp14:anchorId="54C1037C" wp14:editId="41986975">
            <wp:extent cx="4593590" cy="269667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5-03 a la(s) 11.04.59.png"/>
                    <pic:cNvPicPr/>
                  </pic:nvPicPr>
                  <pic:blipFill>
                    <a:blip r:embed="rId7">
                      <a:extLst>
                        <a:ext uri="{28A0092B-C50C-407E-A947-70E740481C1C}">
                          <a14:useLocalDpi xmlns:a14="http://schemas.microsoft.com/office/drawing/2010/main" val="0"/>
                        </a:ext>
                      </a:extLst>
                    </a:blip>
                    <a:stretch>
                      <a:fillRect/>
                    </a:stretch>
                  </pic:blipFill>
                  <pic:spPr>
                    <a:xfrm>
                      <a:off x="0" y="0"/>
                      <a:ext cx="4593590" cy="2696674"/>
                    </a:xfrm>
                    <a:prstGeom prst="rect">
                      <a:avLst/>
                    </a:prstGeom>
                  </pic:spPr>
                </pic:pic>
              </a:graphicData>
            </a:graphic>
          </wp:inline>
        </w:drawing>
      </w:r>
    </w:p>
    <w:p w14:paraId="2F0A80E9" w14:textId="464411D0" w:rsidR="00F60886" w:rsidRDefault="00F60886" w:rsidP="003B7D37">
      <w:pPr>
        <w:jc w:val="both"/>
      </w:pPr>
      <w:r>
        <w:t xml:space="preserve">La segunda encuesta se utilizó para poder llenar la base de datos con los gustos que tienen los usuarios y </w:t>
      </w:r>
      <w:r w:rsidR="00842F33">
        <w:t>así</w:t>
      </w:r>
      <w:r>
        <w:t xml:space="preserve"> poder crear relaciones entre ellos. Esta encuesta </w:t>
      </w:r>
      <w:r w:rsidR="00842F33">
        <w:t>tenía</w:t>
      </w:r>
      <w:r>
        <w:t xml:space="preserve"> el siguiente formato: </w:t>
      </w:r>
    </w:p>
    <w:p w14:paraId="7DE509A1" w14:textId="1E59519B" w:rsidR="00100726" w:rsidRDefault="00100726" w:rsidP="003B7D37">
      <w:pPr>
        <w:jc w:val="both"/>
      </w:pPr>
      <w:r>
        <w:rPr>
          <w:noProof/>
          <w:lang w:val="es-ES_tradnl" w:eastAsia="es-ES_tradnl"/>
        </w:rPr>
        <w:drawing>
          <wp:inline distT="0" distB="0" distL="0" distR="0" wp14:anchorId="639C59CF" wp14:editId="1AF66A61">
            <wp:extent cx="4593590" cy="27025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3 a la(s) 11.09.51.png"/>
                    <pic:cNvPicPr/>
                  </pic:nvPicPr>
                  <pic:blipFill>
                    <a:blip r:embed="rId8">
                      <a:extLst>
                        <a:ext uri="{28A0092B-C50C-407E-A947-70E740481C1C}">
                          <a14:useLocalDpi xmlns:a14="http://schemas.microsoft.com/office/drawing/2010/main" val="0"/>
                        </a:ext>
                      </a:extLst>
                    </a:blip>
                    <a:stretch>
                      <a:fillRect/>
                    </a:stretch>
                  </pic:blipFill>
                  <pic:spPr>
                    <a:xfrm>
                      <a:off x="0" y="0"/>
                      <a:ext cx="4593590" cy="2702560"/>
                    </a:xfrm>
                    <a:prstGeom prst="rect">
                      <a:avLst/>
                    </a:prstGeom>
                  </pic:spPr>
                </pic:pic>
              </a:graphicData>
            </a:graphic>
          </wp:inline>
        </w:drawing>
      </w:r>
    </w:p>
    <w:p w14:paraId="409C5120" w14:textId="77777777" w:rsidR="003B7D37" w:rsidRDefault="003B7D37" w:rsidP="003B7D37">
      <w:pPr>
        <w:jc w:val="both"/>
      </w:pPr>
    </w:p>
    <w:p w14:paraId="47E11B88" w14:textId="680F4479" w:rsidR="003B7D37" w:rsidRDefault="003B7D37" w:rsidP="003B7D37">
      <w:pPr>
        <w:pStyle w:val="Ttulo1"/>
      </w:pPr>
      <w:r>
        <w:t>Definici</w:t>
      </w:r>
      <w:r w:rsidR="00E75FBD">
        <w:t>ó</w:t>
      </w:r>
      <w:r>
        <w:t>n</w:t>
      </w:r>
    </w:p>
    <w:p w14:paraId="6F267875" w14:textId="1E515F2C" w:rsidR="003B7D37" w:rsidRDefault="003B7D37" w:rsidP="00E75FBD">
      <w:pPr>
        <w:jc w:val="both"/>
        <w:rPr>
          <w:sz w:val="24"/>
        </w:rPr>
      </w:pPr>
      <w:r>
        <w:rPr>
          <w:sz w:val="24"/>
        </w:rPr>
        <w:t xml:space="preserve">Según la primera encuesta que se pasó en la fase de empatía, los resultados acerca de </w:t>
      </w:r>
      <w:r w:rsidR="008E14F8">
        <w:rPr>
          <w:sz w:val="24"/>
        </w:rPr>
        <w:t>qué</w:t>
      </w:r>
      <w:r>
        <w:rPr>
          <w:sz w:val="24"/>
        </w:rPr>
        <w:t xml:space="preserve"> sistema de recomendación prefieren los usuarios es el de películas</w:t>
      </w:r>
      <w:r w:rsidR="008E14F8">
        <w:rPr>
          <w:sz w:val="24"/>
        </w:rPr>
        <w:t xml:space="preserve"> ya que el 76.16% de los usuarios optaron por esta respuesta como se muestra en la siguiente gráfica: </w:t>
      </w:r>
    </w:p>
    <w:p w14:paraId="46E1DFA7" w14:textId="4268B274" w:rsidR="008E14F8" w:rsidRDefault="008E14F8" w:rsidP="00E75FBD">
      <w:pPr>
        <w:jc w:val="both"/>
        <w:rPr>
          <w:sz w:val="24"/>
        </w:rPr>
      </w:pPr>
      <w:r>
        <w:rPr>
          <w:noProof/>
          <w:sz w:val="24"/>
          <w:lang w:val="es-ES_tradnl" w:eastAsia="es-ES_tradnl"/>
        </w:rPr>
        <w:lastRenderedPageBreak/>
        <w:drawing>
          <wp:inline distT="0" distB="0" distL="0" distR="0" wp14:anchorId="4592EE85" wp14:editId="4049F5AF">
            <wp:extent cx="4593590" cy="2401570"/>
            <wp:effectExtent l="0" t="0" r="3810" b="114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5-03 a la(s) 11.14.10.png"/>
                    <pic:cNvPicPr/>
                  </pic:nvPicPr>
                  <pic:blipFill>
                    <a:blip r:embed="rId9">
                      <a:extLst>
                        <a:ext uri="{28A0092B-C50C-407E-A947-70E740481C1C}">
                          <a14:useLocalDpi xmlns:a14="http://schemas.microsoft.com/office/drawing/2010/main" val="0"/>
                        </a:ext>
                      </a:extLst>
                    </a:blip>
                    <a:stretch>
                      <a:fillRect/>
                    </a:stretch>
                  </pic:blipFill>
                  <pic:spPr>
                    <a:xfrm>
                      <a:off x="0" y="0"/>
                      <a:ext cx="4593590" cy="2401570"/>
                    </a:xfrm>
                    <a:prstGeom prst="rect">
                      <a:avLst/>
                    </a:prstGeom>
                  </pic:spPr>
                </pic:pic>
              </a:graphicData>
            </a:graphic>
          </wp:inline>
        </w:drawing>
      </w:r>
    </w:p>
    <w:p w14:paraId="00CA8FDB" w14:textId="0441CC81" w:rsidR="00E81071" w:rsidRDefault="00E81071" w:rsidP="00E75FBD">
      <w:pPr>
        <w:jc w:val="both"/>
        <w:rPr>
          <w:sz w:val="24"/>
        </w:rPr>
      </w:pPr>
      <w:r>
        <w:rPr>
          <w:sz w:val="24"/>
        </w:rPr>
        <w:t xml:space="preserve">Según la segunda encuesta de la fase de empatía, los usuarios eligen una película según su </w:t>
      </w:r>
      <w:r w:rsidR="00E75FBD">
        <w:rPr>
          <w:sz w:val="24"/>
        </w:rPr>
        <w:t>género</w:t>
      </w:r>
      <w:r>
        <w:rPr>
          <w:sz w:val="24"/>
        </w:rPr>
        <w:t xml:space="preserve"> sobre todas las otras opciones</w:t>
      </w:r>
      <w:r w:rsidR="00E75FBD">
        <w:rPr>
          <w:sz w:val="24"/>
        </w:rPr>
        <w:t xml:space="preserve"> como se muestra en la siguiente gráfica: </w:t>
      </w:r>
    </w:p>
    <w:p w14:paraId="0A1096EC" w14:textId="2CFF1EA1" w:rsidR="00E75FBD" w:rsidRDefault="00E75FBD" w:rsidP="00E75FBD">
      <w:pPr>
        <w:jc w:val="both"/>
        <w:rPr>
          <w:sz w:val="24"/>
        </w:rPr>
      </w:pPr>
      <w:r>
        <w:rPr>
          <w:noProof/>
          <w:sz w:val="24"/>
          <w:lang w:val="es-ES_tradnl" w:eastAsia="es-ES_tradnl"/>
        </w:rPr>
        <w:drawing>
          <wp:inline distT="0" distB="0" distL="0" distR="0" wp14:anchorId="5246D0BE" wp14:editId="02445988">
            <wp:extent cx="4593590" cy="2634615"/>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5-03 a la(s) 11.17.12.png"/>
                    <pic:cNvPicPr/>
                  </pic:nvPicPr>
                  <pic:blipFill>
                    <a:blip r:embed="rId10">
                      <a:extLst>
                        <a:ext uri="{28A0092B-C50C-407E-A947-70E740481C1C}">
                          <a14:useLocalDpi xmlns:a14="http://schemas.microsoft.com/office/drawing/2010/main" val="0"/>
                        </a:ext>
                      </a:extLst>
                    </a:blip>
                    <a:stretch>
                      <a:fillRect/>
                    </a:stretch>
                  </pic:blipFill>
                  <pic:spPr>
                    <a:xfrm>
                      <a:off x="0" y="0"/>
                      <a:ext cx="4593590" cy="2634615"/>
                    </a:xfrm>
                    <a:prstGeom prst="rect">
                      <a:avLst/>
                    </a:prstGeom>
                  </pic:spPr>
                </pic:pic>
              </a:graphicData>
            </a:graphic>
          </wp:inline>
        </w:drawing>
      </w:r>
    </w:p>
    <w:p w14:paraId="2CC2CDB2" w14:textId="77777777" w:rsidR="00E75FBD" w:rsidRDefault="00E75FBD" w:rsidP="00E75FBD">
      <w:pPr>
        <w:jc w:val="both"/>
        <w:rPr>
          <w:sz w:val="24"/>
        </w:rPr>
      </w:pPr>
    </w:p>
    <w:p w14:paraId="54309479" w14:textId="73FF70CB" w:rsidR="00E75FBD" w:rsidRDefault="00E75FBD" w:rsidP="00E75FBD">
      <w:pPr>
        <w:pStyle w:val="Ttulo1"/>
      </w:pPr>
      <w:r>
        <w:t>Idea</w:t>
      </w:r>
    </w:p>
    <w:p w14:paraId="66BCCC88" w14:textId="66AFCC42" w:rsidR="00E75FBD" w:rsidRDefault="00E84913" w:rsidP="00E84913">
      <w:pPr>
        <w:pStyle w:val="Prrafodelista"/>
        <w:numPr>
          <w:ilvl w:val="0"/>
          <w:numId w:val="16"/>
        </w:numPr>
        <w:rPr>
          <w:sz w:val="24"/>
        </w:rPr>
      </w:pPr>
      <w:r>
        <w:rPr>
          <w:sz w:val="24"/>
        </w:rPr>
        <w:t xml:space="preserve">Crear un sistema de recomendación de películas con el algoritmo content based filtering en donde la recomendación principal se va a basar por medio del género de la película. </w:t>
      </w:r>
    </w:p>
    <w:p w14:paraId="013BE8E1" w14:textId="625C949D" w:rsidR="00E84913" w:rsidRDefault="00E84913" w:rsidP="00E84913">
      <w:pPr>
        <w:pStyle w:val="Prrafodelista"/>
        <w:numPr>
          <w:ilvl w:val="0"/>
          <w:numId w:val="16"/>
        </w:numPr>
        <w:rPr>
          <w:sz w:val="24"/>
        </w:rPr>
      </w:pPr>
      <w:r>
        <w:rPr>
          <w:sz w:val="24"/>
        </w:rPr>
        <w:t xml:space="preserve">Crear un sistema de recomendación </w:t>
      </w:r>
      <w:r w:rsidR="006011B3">
        <w:rPr>
          <w:sz w:val="24"/>
        </w:rPr>
        <w:t>de películas con el algoritmo hibrido en donde se recomiende según los actores que presente la película</w:t>
      </w:r>
    </w:p>
    <w:p w14:paraId="14BE47B8" w14:textId="696BA9F1" w:rsidR="006011B3" w:rsidRDefault="006011B3" w:rsidP="00E84913">
      <w:pPr>
        <w:pStyle w:val="Prrafodelista"/>
        <w:numPr>
          <w:ilvl w:val="0"/>
          <w:numId w:val="16"/>
        </w:numPr>
        <w:rPr>
          <w:sz w:val="24"/>
        </w:rPr>
      </w:pPr>
      <w:r>
        <w:rPr>
          <w:sz w:val="24"/>
        </w:rPr>
        <w:t>Crear un sistema de recomendaciones de películas que se base en los gustos de otros amigos para sugerirle al usuario</w:t>
      </w:r>
    </w:p>
    <w:p w14:paraId="26781FE0" w14:textId="09EAAED2" w:rsidR="006011B3" w:rsidRPr="00E84913" w:rsidRDefault="006011B3" w:rsidP="00E84913">
      <w:pPr>
        <w:pStyle w:val="Prrafodelista"/>
        <w:numPr>
          <w:ilvl w:val="0"/>
          <w:numId w:val="16"/>
        </w:numPr>
        <w:rPr>
          <w:sz w:val="24"/>
        </w:rPr>
      </w:pPr>
      <w:r>
        <w:rPr>
          <w:sz w:val="24"/>
        </w:rPr>
        <w:lastRenderedPageBreak/>
        <w:t>Crear un sistema de recomendaciones para películas en donde sugerirá las películas de su género favorito que hayan sido nominados a algún tipo de premio relacionado al cine.</w:t>
      </w:r>
    </w:p>
    <w:p w14:paraId="6E48FA3A" w14:textId="4B2342A4" w:rsidR="009B0674" w:rsidRDefault="009B0674">
      <w:bookmarkStart w:id="0" w:name="_GoBack"/>
      <w:bookmarkEnd w:id="0"/>
    </w:p>
    <w:sectPr w:rsidR="009B0674" w:rsidSect="003674BA">
      <w:footerReference w:type="default" r:id="rId11"/>
      <w:headerReference w:type="first" r:id="rId12"/>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73730" w14:textId="77777777" w:rsidR="00F21E3D" w:rsidRDefault="00F21E3D">
      <w:pPr>
        <w:spacing w:line="240" w:lineRule="auto"/>
      </w:pPr>
      <w:r>
        <w:separator/>
      </w:r>
    </w:p>
  </w:endnote>
  <w:endnote w:type="continuationSeparator" w:id="0">
    <w:p w14:paraId="62202B47" w14:textId="77777777" w:rsidR="00F21E3D" w:rsidRDefault="00F21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华文仿宋">
    <w:panose1 w:val="00000000000000000000"/>
    <w:charset w:val="86"/>
    <w:family w:val="roman"/>
    <w:notTrueType/>
    <w:pitch w:val="default"/>
  </w:font>
  <w:font w:name="Tw Cen MT Condensed">
    <w:panose1 w:val="020B0606020104020203"/>
    <w:charset w:val="00"/>
    <w:family w:val="auto"/>
    <w:pitch w:val="variable"/>
    <w:sig w:usb0="00000003" w:usb1="00000000" w:usb2="00000000" w:usb3="00000000" w:csb0="00000003" w:csb1="00000000"/>
  </w:font>
  <w:font w:name="Segoe UI">
    <w:charset w:val="00"/>
    <w:family w:val="swiss"/>
    <w:pitch w:val="variable"/>
    <w:sig w:usb0="E40006FF" w:usb1="4000E47B"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020888"/>
      <w:docPartObj>
        <w:docPartGallery w:val="Page Numbers (Bottom of Page)"/>
        <w:docPartUnique/>
      </w:docPartObj>
    </w:sdtPr>
    <w:sdtEndPr/>
    <w:sdtContent>
      <w:p w14:paraId="5CB803B6" w14:textId="77777777" w:rsidR="00BD07BA" w:rsidRPr="00190922" w:rsidRDefault="00BD07BA" w:rsidP="00BD07BA">
        <w:pPr>
          <w:pStyle w:val="Piedepgina"/>
        </w:pPr>
        <w:r w:rsidRPr="00190922">
          <w:rPr>
            <w:lang w:bidi="es-ES"/>
          </w:rPr>
          <w:fldChar w:fldCharType="begin"/>
        </w:r>
        <w:r w:rsidRPr="00190922">
          <w:rPr>
            <w:lang w:bidi="es-ES"/>
          </w:rPr>
          <w:instrText xml:space="preserve"> PAGE   \* MERGEFORMAT </w:instrText>
        </w:r>
        <w:r w:rsidRPr="00190922">
          <w:rPr>
            <w:lang w:bidi="es-ES"/>
          </w:rPr>
          <w:fldChar w:fldCharType="separate"/>
        </w:r>
        <w:r w:rsidR="006D30FC">
          <w:rPr>
            <w:noProof/>
            <w:lang w:bidi="es-ES"/>
          </w:rPr>
          <w:t>1</w:t>
        </w:r>
        <w:r w:rsidRPr="00190922">
          <w:rPr>
            <w:lang w:bidi="es-ES"/>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35508" w14:textId="77777777" w:rsidR="00F21E3D" w:rsidRDefault="00F21E3D">
      <w:pPr>
        <w:spacing w:line="240" w:lineRule="auto"/>
      </w:pPr>
      <w:r>
        <w:separator/>
      </w:r>
    </w:p>
  </w:footnote>
  <w:footnote w:type="continuationSeparator" w:id="0">
    <w:p w14:paraId="6BA94AD5" w14:textId="77777777" w:rsidR="00F21E3D" w:rsidRDefault="00F21E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4DD1B" w14:textId="77777777" w:rsidR="00430D21" w:rsidRDefault="00430D21" w:rsidP="003106C6">
    <w:pPr>
      <w:pStyle w:val="Encabezado"/>
      <w:tabs>
        <w:tab w:val="center" w:pos="3617"/>
      </w:tabs>
    </w:pPr>
    <w:r>
      <w:rPr>
        <w:noProof/>
        <w:lang w:val="es-ES_tradnl" w:eastAsia="es-ES_tradnl"/>
      </w:rPr>
      <w:drawing>
        <wp:anchor distT="0" distB="0" distL="114300" distR="114300" simplePos="0" relativeHeight="251659264" behindDoc="1" locked="0" layoutInCell="1" allowOverlap="1" wp14:anchorId="4F1F0106" wp14:editId="737718E5">
          <wp:simplePos x="0" y="0"/>
          <wp:positionH relativeFrom="page">
            <wp:posOffset>-3949065</wp:posOffset>
          </wp:positionH>
          <wp:positionV relativeFrom="page">
            <wp:posOffset>1145540</wp:posOffset>
          </wp:positionV>
          <wp:extent cx="8417357" cy="5488940"/>
          <wp:effectExtent l="25400" t="0" r="15875" b="230886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17357" cy="548894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06C6">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8A983C"/>
    <w:lvl w:ilvl="0">
      <w:start w:val="1"/>
      <w:numFmt w:val="decimal"/>
      <w:lvlText w:val="%1."/>
      <w:lvlJc w:val="left"/>
      <w:pPr>
        <w:tabs>
          <w:tab w:val="num" w:pos="1800"/>
        </w:tabs>
        <w:ind w:left="1800" w:hanging="360"/>
      </w:pPr>
    </w:lvl>
  </w:abstractNum>
  <w:abstractNum w:abstractNumId="1">
    <w:nsid w:val="FFFFFF7D"/>
    <w:multiLevelType w:val="singleLevel"/>
    <w:tmpl w:val="43F09F2E"/>
    <w:lvl w:ilvl="0">
      <w:start w:val="1"/>
      <w:numFmt w:val="decimal"/>
      <w:lvlText w:val="%1."/>
      <w:lvlJc w:val="left"/>
      <w:pPr>
        <w:tabs>
          <w:tab w:val="num" w:pos="1440"/>
        </w:tabs>
        <w:ind w:left="1440" w:hanging="360"/>
      </w:pPr>
    </w:lvl>
  </w:abstractNum>
  <w:abstractNum w:abstractNumId="2">
    <w:nsid w:val="FFFFFF7E"/>
    <w:multiLevelType w:val="singleLevel"/>
    <w:tmpl w:val="EDBAB814"/>
    <w:lvl w:ilvl="0">
      <w:start w:val="1"/>
      <w:numFmt w:val="decimal"/>
      <w:lvlText w:val="%1."/>
      <w:lvlJc w:val="left"/>
      <w:pPr>
        <w:tabs>
          <w:tab w:val="num" w:pos="1080"/>
        </w:tabs>
        <w:ind w:left="1080" w:hanging="360"/>
      </w:pPr>
    </w:lvl>
  </w:abstractNum>
  <w:abstractNum w:abstractNumId="3">
    <w:nsid w:val="FFFFFF7F"/>
    <w:multiLevelType w:val="singleLevel"/>
    <w:tmpl w:val="07B88D3A"/>
    <w:lvl w:ilvl="0">
      <w:start w:val="1"/>
      <w:numFmt w:val="decimal"/>
      <w:lvlText w:val="%1."/>
      <w:lvlJc w:val="left"/>
      <w:pPr>
        <w:tabs>
          <w:tab w:val="num" w:pos="720"/>
        </w:tabs>
        <w:ind w:left="720" w:hanging="360"/>
      </w:pPr>
    </w:lvl>
  </w:abstractNum>
  <w:abstractNum w:abstractNumId="4">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732C7B8"/>
    <w:lvl w:ilvl="0">
      <w:start w:val="1"/>
      <w:numFmt w:val="decimal"/>
      <w:lvlText w:val="%1."/>
      <w:lvlJc w:val="left"/>
      <w:pPr>
        <w:tabs>
          <w:tab w:val="num" w:pos="360"/>
        </w:tabs>
        <w:ind w:left="360" w:hanging="360"/>
      </w:pPr>
    </w:lvl>
  </w:abstractNum>
  <w:abstractNum w:abstractNumId="9">
    <w:nsid w:val="FFFFFF89"/>
    <w:multiLevelType w:val="singleLevel"/>
    <w:tmpl w:val="CD06E222"/>
    <w:lvl w:ilvl="0">
      <w:start w:val="1"/>
      <w:numFmt w:val="bullet"/>
      <w:pStyle w:val="Listaconvietas"/>
      <w:lvlText w:val=""/>
      <w:lvlJc w:val="left"/>
      <w:pPr>
        <w:ind w:left="216" w:hanging="216"/>
      </w:pPr>
      <w:rPr>
        <w:rFonts w:ascii="Symbol" w:hAnsi="Symbol" w:hint="default"/>
        <w:color w:val="0D5672" w:themeColor="accent1" w:themeShade="80"/>
      </w:rPr>
    </w:lvl>
  </w:abstractNum>
  <w:abstractNum w:abstractNumId="1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7A6DB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5090752"/>
    <w:multiLevelType w:val="hybridMultilevel"/>
    <w:tmpl w:val="26CE19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1E719DC"/>
    <w:multiLevelType w:val="multilevel"/>
    <w:tmpl w:val="ECC8700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4"/>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C6"/>
    <w:rsid w:val="00016917"/>
    <w:rsid w:val="000228C0"/>
    <w:rsid w:val="00067040"/>
    <w:rsid w:val="00077748"/>
    <w:rsid w:val="00082E2F"/>
    <w:rsid w:val="000B50B3"/>
    <w:rsid w:val="000E7097"/>
    <w:rsid w:val="000F4FFC"/>
    <w:rsid w:val="00100726"/>
    <w:rsid w:val="00110F9C"/>
    <w:rsid w:val="00122300"/>
    <w:rsid w:val="00164D64"/>
    <w:rsid w:val="001668E8"/>
    <w:rsid w:val="00190922"/>
    <w:rsid w:val="00192BA9"/>
    <w:rsid w:val="001A5C8C"/>
    <w:rsid w:val="001B0F12"/>
    <w:rsid w:val="001B1FAC"/>
    <w:rsid w:val="001C30B8"/>
    <w:rsid w:val="002356D5"/>
    <w:rsid w:val="00257806"/>
    <w:rsid w:val="00275847"/>
    <w:rsid w:val="002D6D73"/>
    <w:rsid w:val="002F1C41"/>
    <w:rsid w:val="003106C6"/>
    <w:rsid w:val="003165CC"/>
    <w:rsid w:val="003674BA"/>
    <w:rsid w:val="00375EB7"/>
    <w:rsid w:val="003B7D37"/>
    <w:rsid w:val="003C1E78"/>
    <w:rsid w:val="003E1CD2"/>
    <w:rsid w:val="00430D21"/>
    <w:rsid w:val="0047082C"/>
    <w:rsid w:val="00487C64"/>
    <w:rsid w:val="00492067"/>
    <w:rsid w:val="004A0E21"/>
    <w:rsid w:val="004D0AD7"/>
    <w:rsid w:val="00541305"/>
    <w:rsid w:val="00541D83"/>
    <w:rsid w:val="00566A88"/>
    <w:rsid w:val="005A4A4B"/>
    <w:rsid w:val="005B4D79"/>
    <w:rsid w:val="005D4F7A"/>
    <w:rsid w:val="006011B3"/>
    <w:rsid w:val="00637356"/>
    <w:rsid w:val="00660AB7"/>
    <w:rsid w:val="00676D2E"/>
    <w:rsid w:val="006B1F87"/>
    <w:rsid w:val="006C287D"/>
    <w:rsid w:val="006D30FC"/>
    <w:rsid w:val="006E4ED3"/>
    <w:rsid w:val="00712D08"/>
    <w:rsid w:val="00717041"/>
    <w:rsid w:val="00776ECC"/>
    <w:rsid w:val="007A0A5B"/>
    <w:rsid w:val="007B00EB"/>
    <w:rsid w:val="007B5BFF"/>
    <w:rsid w:val="00817450"/>
    <w:rsid w:val="00842F33"/>
    <w:rsid w:val="00882E6A"/>
    <w:rsid w:val="008D31DB"/>
    <w:rsid w:val="008E14F8"/>
    <w:rsid w:val="009466EC"/>
    <w:rsid w:val="009B0674"/>
    <w:rsid w:val="00A96A6B"/>
    <w:rsid w:val="00AA480C"/>
    <w:rsid w:val="00B46725"/>
    <w:rsid w:val="00B50A41"/>
    <w:rsid w:val="00BC0847"/>
    <w:rsid w:val="00BD07BA"/>
    <w:rsid w:val="00C03CD6"/>
    <w:rsid w:val="00D517D2"/>
    <w:rsid w:val="00D57CD5"/>
    <w:rsid w:val="00DF1C8F"/>
    <w:rsid w:val="00E33044"/>
    <w:rsid w:val="00E475F4"/>
    <w:rsid w:val="00E664CE"/>
    <w:rsid w:val="00E75FBD"/>
    <w:rsid w:val="00E81071"/>
    <w:rsid w:val="00E8436C"/>
    <w:rsid w:val="00E84913"/>
    <w:rsid w:val="00EB2D4B"/>
    <w:rsid w:val="00EF74E1"/>
    <w:rsid w:val="00F21E3D"/>
    <w:rsid w:val="00F60886"/>
    <w:rsid w:val="00F72A56"/>
    <w:rsid w:val="00F72E46"/>
    <w:rsid w:val="00F84D25"/>
    <w:rsid w:val="00F902BE"/>
    <w:rsid w:val="00FC6FD8"/>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6146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68E8"/>
  </w:style>
  <w:style w:type="paragraph" w:styleId="Ttulo1">
    <w:name w:val="heading 1"/>
    <w:basedOn w:val="Normal"/>
    <w:link w:val="Ttulo1Car"/>
    <w:uiPriority w:val="9"/>
    <w:qFormat/>
    <w:rsid w:val="001668E8"/>
    <w:pPr>
      <w:keepNext/>
      <w:keepLines/>
      <w:pBdr>
        <w:top w:val="single" w:sz="2" w:space="4" w:color="1CADE4" w:themeColor="accent1"/>
        <w:left w:val="single" w:sz="2" w:space="4" w:color="1CADE4" w:themeColor="accent1"/>
        <w:bottom w:val="single" w:sz="2" w:space="4" w:color="1CADE4" w:themeColor="accent1"/>
        <w:right w:val="single" w:sz="2" w:space="4" w:color="1CADE4" w:themeColor="accent1"/>
      </w:pBdr>
      <w:shd w:val="clear" w:color="auto" w:fill="1CADE4"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tulo2">
    <w:name w:val="heading 2"/>
    <w:basedOn w:val="Normal"/>
    <w:link w:val="Ttulo2Car"/>
    <w:uiPriority w:val="9"/>
    <w:unhideWhenUsed/>
    <w:qFormat/>
    <w:rsid w:val="001668E8"/>
    <w:pPr>
      <w:keepNext/>
      <w:keepLines/>
      <w:pBdr>
        <w:top w:val="single" w:sz="2" w:space="4" w:color="2683C6" w:themeColor="accent2"/>
        <w:left w:val="single" w:sz="2" w:space="4" w:color="2683C6" w:themeColor="accent2"/>
        <w:bottom w:val="single" w:sz="2" w:space="4" w:color="2683C6" w:themeColor="accent2"/>
        <w:right w:val="single" w:sz="2" w:space="4" w:color="2683C6" w:themeColor="accent2"/>
      </w:pBdr>
      <w:shd w:val="clear" w:color="auto" w:fill="2683C6" w:themeFill="accent2"/>
      <w:spacing w:before="200" w:after="200" w:line="240" w:lineRule="auto"/>
      <w:contextualSpacing/>
      <w:outlineLvl w:val="1"/>
    </w:pPr>
    <w:rPr>
      <w:caps/>
    </w:rPr>
  </w:style>
  <w:style w:type="paragraph" w:styleId="Ttulo3">
    <w:name w:val="heading 3"/>
    <w:basedOn w:val="Normal"/>
    <w:link w:val="Ttulo3Car"/>
    <w:uiPriority w:val="9"/>
    <w:unhideWhenUsed/>
    <w:qFormat/>
    <w:rsid w:val="001668E8"/>
    <w:pPr>
      <w:keepNext/>
      <w:keepLines/>
      <w:pBdr>
        <w:top w:val="single" w:sz="8" w:space="1" w:color="2683C6" w:themeColor="accent2"/>
        <w:left w:val="single" w:sz="8" w:space="4" w:color="2683C6" w:themeColor="accent2"/>
      </w:pBdr>
      <w:spacing w:before="200" w:after="60" w:line="240" w:lineRule="auto"/>
      <w:contextualSpacing/>
      <w:outlineLvl w:val="2"/>
    </w:pPr>
    <w:rPr>
      <w:caps/>
      <w:color w:val="0D5672" w:themeColor="accent1" w:themeShade="80"/>
    </w:rPr>
  </w:style>
  <w:style w:type="paragraph" w:styleId="Ttulo8">
    <w:name w:val="heading 8"/>
    <w:basedOn w:val="Normal"/>
    <w:next w:val="Normal"/>
    <w:link w:val="Ttulo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ECC"/>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776ECC"/>
    <w:rPr>
      <w:rFonts w:ascii="Segoe UI" w:hAnsi="Segoe UI" w:cs="Segoe UI"/>
      <w:szCs w:val="18"/>
    </w:rPr>
  </w:style>
  <w:style w:type="character" w:styleId="Textodelmarcadordeposicin">
    <w:name w:val="Placeholder Text"/>
    <w:basedOn w:val="Fuentedeprrafopredeter"/>
    <w:uiPriority w:val="99"/>
    <w:semiHidden/>
    <w:rsid w:val="00776ECC"/>
    <w:rPr>
      <w:color w:val="404040" w:themeColor="text1" w:themeTint="BF"/>
    </w:rPr>
  </w:style>
  <w:style w:type="paragraph" w:styleId="Puesto">
    <w:name w:val="Title"/>
    <w:basedOn w:val="Normal"/>
    <w:link w:val="Puesto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PuestoCar">
    <w:name w:val="Puesto Car"/>
    <w:basedOn w:val="Fuentedeprrafopredeter"/>
    <w:link w:val="Puesto"/>
    <w:uiPriority w:val="1"/>
    <w:rsid w:val="001668E8"/>
    <w:rPr>
      <w:rFonts w:asciiTheme="majorHAnsi" w:eastAsiaTheme="majorEastAsia" w:hAnsiTheme="majorHAnsi" w:cstheme="majorBidi"/>
      <w:kern w:val="28"/>
      <w:sz w:val="72"/>
      <w:szCs w:val="72"/>
    </w:rPr>
  </w:style>
  <w:style w:type="paragraph" w:customStyle="1" w:styleId="Informacindecontacto">
    <w:name w:val="Información de contacto"/>
    <w:basedOn w:val="Normal"/>
    <w:uiPriority w:val="2"/>
    <w:qFormat/>
    <w:rsid w:val="007B5BFF"/>
    <w:pPr>
      <w:spacing w:before="0" w:line="300" w:lineRule="auto"/>
      <w:ind w:left="5040" w:right="-1944"/>
    </w:pPr>
    <w:rPr>
      <w:sz w:val="28"/>
      <w:szCs w:val="28"/>
    </w:rPr>
  </w:style>
  <w:style w:type="paragraph" w:styleId="Encabezado">
    <w:name w:val="header"/>
    <w:basedOn w:val="Normal"/>
    <w:link w:val="EncabezadoCar"/>
    <w:uiPriority w:val="99"/>
    <w:unhideWhenUsed/>
    <w:rsid w:val="00566A88"/>
    <w:pPr>
      <w:spacing w:line="240" w:lineRule="auto"/>
    </w:pPr>
  </w:style>
  <w:style w:type="character" w:customStyle="1" w:styleId="EncabezadoCar">
    <w:name w:val="Encabezado Car"/>
    <w:basedOn w:val="Fuentedeprrafopredeter"/>
    <w:link w:val="Encabezado"/>
    <w:uiPriority w:val="99"/>
    <w:rsid w:val="00566A88"/>
  </w:style>
  <w:style w:type="paragraph" w:styleId="Piedepgina">
    <w:name w:val="footer"/>
    <w:basedOn w:val="Normal"/>
    <w:link w:val="PiedepginaCar"/>
    <w:uiPriority w:val="99"/>
    <w:unhideWhenUsed/>
    <w:rsid w:val="00492067"/>
    <w:pPr>
      <w:pBdr>
        <w:top w:val="single" w:sz="4" w:space="5" w:color="215D4B" w:themeColor="accent4" w:themeShade="80"/>
        <w:left w:val="single" w:sz="4" w:space="4" w:color="215D4B" w:themeColor="accent4" w:themeShade="80"/>
        <w:bottom w:val="single" w:sz="4" w:space="5" w:color="215D4B" w:themeColor="accent4" w:themeShade="80"/>
        <w:right w:val="single" w:sz="4" w:space="4" w:color="215D4B" w:themeColor="accent4" w:themeShade="80"/>
      </w:pBdr>
      <w:shd w:val="clear" w:color="auto" w:fill="215D4B" w:themeFill="accent4" w:themeFillShade="80"/>
      <w:spacing w:before="0" w:line="240" w:lineRule="auto"/>
      <w:ind w:left="-576" w:right="7344"/>
      <w:jc w:val="center"/>
    </w:pPr>
    <w:rPr>
      <w:b/>
      <w:color w:val="FFFFFF" w:themeColor="background1"/>
      <w:sz w:val="28"/>
    </w:rPr>
  </w:style>
  <w:style w:type="character" w:customStyle="1" w:styleId="PiedepginaCar">
    <w:name w:val="Pie de página Car"/>
    <w:basedOn w:val="Fuentedeprrafopredeter"/>
    <w:link w:val="Piedepgina"/>
    <w:uiPriority w:val="99"/>
    <w:rsid w:val="00492067"/>
    <w:rPr>
      <w:b/>
      <w:color w:val="FFFFFF" w:themeColor="background1"/>
      <w:sz w:val="28"/>
      <w:shd w:val="clear" w:color="auto" w:fill="215D4B" w:themeFill="accent4" w:themeFillShade="80"/>
    </w:rPr>
  </w:style>
  <w:style w:type="character" w:customStyle="1" w:styleId="Ttulo1Car">
    <w:name w:val="Título 1 Car"/>
    <w:basedOn w:val="Fuentedeprrafopredeter"/>
    <w:link w:val="Ttulo1"/>
    <w:uiPriority w:val="9"/>
    <w:rsid w:val="001668E8"/>
    <w:rPr>
      <w:rFonts w:asciiTheme="majorHAnsi" w:eastAsiaTheme="majorEastAsia" w:hAnsiTheme="majorHAnsi" w:cstheme="majorBidi"/>
      <w:b/>
      <w:bCs/>
      <w:caps/>
      <w:color w:val="FFFFFF" w:themeColor="background1"/>
      <w:shd w:val="clear" w:color="auto" w:fill="1CADE4" w:themeFill="accent1"/>
    </w:rPr>
  </w:style>
  <w:style w:type="character" w:customStyle="1" w:styleId="Ttulo2Car">
    <w:name w:val="Título 2 Car"/>
    <w:basedOn w:val="Fuentedeprrafopredeter"/>
    <w:link w:val="Ttulo2"/>
    <w:uiPriority w:val="9"/>
    <w:rsid w:val="001668E8"/>
    <w:rPr>
      <w:caps/>
      <w:shd w:val="clear" w:color="auto" w:fill="2683C6" w:themeFill="accent2"/>
    </w:rPr>
  </w:style>
  <w:style w:type="paragraph" w:styleId="Listaconvietas">
    <w:name w:val="List Bullet"/>
    <w:basedOn w:val="Normal"/>
    <w:uiPriority w:val="11"/>
    <w:qFormat/>
    <w:pPr>
      <w:numPr>
        <w:numId w:val="1"/>
      </w:numPr>
    </w:pPr>
    <w:rPr>
      <w:color w:val="335B74" w:themeColor="text2"/>
    </w:rPr>
  </w:style>
  <w:style w:type="character" w:customStyle="1" w:styleId="Ttulo3Car">
    <w:name w:val="Título 3 Car"/>
    <w:basedOn w:val="Fuentedeprrafopredeter"/>
    <w:link w:val="Ttulo3"/>
    <w:uiPriority w:val="9"/>
    <w:rsid w:val="001668E8"/>
    <w:rPr>
      <w:caps/>
      <w:color w:val="0D5672" w:themeColor="accent1" w:themeShade="80"/>
    </w:rPr>
  </w:style>
  <w:style w:type="character" w:customStyle="1" w:styleId="Ttulo8Car">
    <w:name w:val="Título 8 Car"/>
    <w:basedOn w:val="Fuentedeprrafopredeter"/>
    <w:link w:val="Ttulo8"/>
    <w:uiPriority w:val="9"/>
    <w:semiHidden/>
    <w:rsid w:val="00776ECC"/>
    <w:rPr>
      <w:rFonts w:asciiTheme="majorHAnsi" w:eastAsiaTheme="majorEastAsia" w:hAnsiTheme="majorHAnsi" w:cstheme="majorBidi"/>
      <w:color w:val="272727" w:themeColor="text1" w:themeTint="D8"/>
      <w:szCs w:val="21"/>
    </w:rPr>
  </w:style>
  <w:style w:type="paragraph" w:styleId="TtulodeTDC">
    <w:name w:val="TOC Heading"/>
    <w:basedOn w:val="Ttulo1"/>
    <w:next w:val="Normal"/>
    <w:uiPriority w:val="39"/>
    <w:semiHidden/>
    <w:unhideWhenUsed/>
    <w:qFormat/>
    <w:pPr>
      <w:spacing w:before="240"/>
      <w:outlineLvl w:val="9"/>
    </w:pPr>
  </w:style>
  <w:style w:type="character" w:customStyle="1" w:styleId="Ttulo9Car">
    <w:name w:val="Título 9 Car"/>
    <w:basedOn w:val="Fuentedeprrafopredeter"/>
    <w:link w:val="Ttulo9"/>
    <w:uiPriority w:val="9"/>
    <w:semiHidden/>
    <w:rsid w:val="00776ECC"/>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776ECC"/>
    <w:pPr>
      <w:spacing w:before="0" w:after="200" w:line="240" w:lineRule="auto"/>
    </w:pPr>
    <w:rPr>
      <w:i/>
      <w:iCs/>
      <w:color w:val="335B74" w:themeColor="text2"/>
      <w:szCs w:val="18"/>
    </w:rPr>
  </w:style>
  <w:style w:type="paragraph" w:customStyle="1" w:styleId="Ttulodecontacto">
    <w:name w:val="Título de contacto"/>
    <w:basedOn w:val="Normal"/>
    <w:next w:val="Informacindecontacto"/>
    <w:uiPriority w:val="2"/>
    <w:qFormat/>
    <w:rsid w:val="001C30B8"/>
    <w:pPr>
      <w:pBdr>
        <w:top w:val="single" w:sz="4" w:space="5" w:color="215D4B" w:themeColor="accent4" w:themeShade="80"/>
        <w:left w:val="single" w:sz="4" w:space="4" w:color="215D4B" w:themeColor="accent4" w:themeShade="80"/>
        <w:bottom w:val="single" w:sz="4" w:space="5" w:color="215D4B" w:themeColor="accent4" w:themeShade="80"/>
        <w:right w:val="single" w:sz="4" w:space="4" w:color="215D4B" w:themeColor="accent4" w:themeShade="80"/>
      </w:pBdr>
      <w:shd w:val="clear" w:color="auto" w:fill="215D4B" w:themeFill="accent4" w:themeFillShade="80"/>
      <w:spacing w:before="0" w:after="480" w:line="300" w:lineRule="auto"/>
      <w:ind w:left="5040" w:right="1800"/>
    </w:pPr>
    <w:rPr>
      <w:color w:val="FFFFFF" w:themeColor="background1"/>
      <w:sz w:val="28"/>
    </w:rPr>
  </w:style>
  <w:style w:type="paragraph" w:styleId="Textoindependiente3">
    <w:name w:val="Body Text 3"/>
    <w:basedOn w:val="Normal"/>
    <w:link w:val="Textoindependiente3Car"/>
    <w:uiPriority w:val="99"/>
    <w:semiHidden/>
    <w:unhideWhenUsed/>
    <w:rsid w:val="00776ECC"/>
    <w:pPr>
      <w:spacing w:after="120"/>
    </w:pPr>
    <w:rPr>
      <w:szCs w:val="16"/>
    </w:rPr>
  </w:style>
  <w:style w:type="character" w:customStyle="1" w:styleId="Textoindependiente3Car">
    <w:name w:val="Texto independiente 3 Car"/>
    <w:basedOn w:val="Fuentedeprrafopredeter"/>
    <w:link w:val="Textoindependiente3"/>
    <w:uiPriority w:val="99"/>
    <w:semiHidden/>
    <w:rsid w:val="00776ECC"/>
    <w:rPr>
      <w:szCs w:val="16"/>
    </w:rPr>
  </w:style>
  <w:style w:type="paragraph" w:styleId="Sangra3detindependiente">
    <w:name w:val="Body Text Indent 3"/>
    <w:basedOn w:val="Normal"/>
    <w:link w:val="Sangra3detindependienteCar"/>
    <w:uiPriority w:val="99"/>
    <w:semiHidden/>
    <w:unhideWhenUsed/>
    <w:rsid w:val="00776EC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776ECC"/>
    <w:rPr>
      <w:szCs w:val="16"/>
    </w:rPr>
  </w:style>
  <w:style w:type="character" w:styleId="Refdecomentario">
    <w:name w:val="annotation reference"/>
    <w:basedOn w:val="Fuentedeprrafopredeter"/>
    <w:uiPriority w:val="99"/>
    <w:semiHidden/>
    <w:unhideWhenUsed/>
    <w:rsid w:val="00776ECC"/>
    <w:rPr>
      <w:sz w:val="22"/>
      <w:szCs w:val="16"/>
    </w:rPr>
  </w:style>
  <w:style w:type="paragraph" w:styleId="Textocomentario">
    <w:name w:val="annotation text"/>
    <w:basedOn w:val="Normal"/>
    <w:link w:val="TextocomentarioCar"/>
    <w:uiPriority w:val="99"/>
    <w:semiHidden/>
    <w:unhideWhenUsed/>
    <w:rsid w:val="00776ECC"/>
    <w:pPr>
      <w:spacing w:line="240" w:lineRule="auto"/>
    </w:pPr>
    <w:rPr>
      <w:szCs w:val="20"/>
    </w:rPr>
  </w:style>
  <w:style w:type="character" w:customStyle="1" w:styleId="TextocomentarioCar">
    <w:name w:val="Texto comentario Car"/>
    <w:basedOn w:val="Fuentedeprrafopredeter"/>
    <w:link w:val="Textocomentario"/>
    <w:uiPriority w:val="99"/>
    <w:semiHidden/>
    <w:rsid w:val="00776ECC"/>
    <w:rPr>
      <w:szCs w:val="20"/>
    </w:rPr>
  </w:style>
  <w:style w:type="paragraph" w:styleId="Asuntodelcomentario">
    <w:name w:val="annotation subject"/>
    <w:basedOn w:val="Textocomentario"/>
    <w:next w:val="Textocomentario"/>
    <w:link w:val="AsuntodelcomentarioCar"/>
    <w:uiPriority w:val="99"/>
    <w:semiHidden/>
    <w:unhideWhenUsed/>
    <w:rsid w:val="00776ECC"/>
    <w:rPr>
      <w:b/>
      <w:bCs/>
    </w:rPr>
  </w:style>
  <w:style w:type="character" w:customStyle="1" w:styleId="AsuntodelcomentarioCar">
    <w:name w:val="Asunto del comentario Car"/>
    <w:basedOn w:val="TextocomentarioCar"/>
    <w:link w:val="Asuntodelcomentario"/>
    <w:uiPriority w:val="99"/>
    <w:semiHidden/>
    <w:rsid w:val="00776ECC"/>
    <w:rPr>
      <w:b/>
      <w:bCs/>
      <w:szCs w:val="20"/>
    </w:rPr>
  </w:style>
  <w:style w:type="paragraph" w:styleId="Mapadeldocumento">
    <w:name w:val="Document Map"/>
    <w:basedOn w:val="Normal"/>
    <w:link w:val="MapadeldocumentoCar"/>
    <w:uiPriority w:val="99"/>
    <w:semiHidden/>
    <w:unhideWhenUsed/>
    <w:rsid w:val="00776ECC"/>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776ECC"/>
    <w:rPr>
      <w:rFonts w:ascii="Segoe UI" w:hAnsi="Segoe UI" w:cs="Segoe UI"/>
      <w:szCs w:val="16"/>
    </w:rPr>
  </w:style>
  <w:style w:type="paragraph" w:styleId="Textonotaalfinal">
    <w:name w:val="endnote text"/>
    <w:basedOn w:val="Normal"/>
    <w:link w:val="TextonotaalfinalCar"/>
    <w:uiPriority w:val="99"/>
    <w:semiHidden/>
    <w:unhideWhenUsed/>
    <w:rsid w:val="00776ECC"/>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776ECC"/>
    <w:rPr>
      <w:szCs w:val="20"/>
    </w:rPr>
  </w:style>
  <w:style w:type="paragraph" w:styleId="Remitedesobre">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776ECC"/>
    <w:pPr>
      <w:spacing w:before="0" w:line="240" w:lineRule="auto"/>
    </w:pPr>
    <w:rPr>
      <w:szCs w:val="20"/>
    </w:rPr>
  </w:style>
  <w:style w:type="character" w:customStyle="1" w:styleId="TextonotapieCar">
    <w:name w:val="Texto nota pie Car"/>
    <w:basedOn w:val="Fuentedeprrafopredeter"/>
    <w:link w:val="Textonotapie"/>
    <w:uiPriority w:val="99"/>
    <w:semiHidden/>
    <w:rsid w:val="00776ECC"/>
    <w:rPr>
      <w:szCs w:val="20"/>
    </w:rPr>
  </w:style>
  <w:style w:type="character" w:styleId="CdigoHTML">
    <w:name w:val="HTML Code"/>
    <w:basedOn w:val="Fuentedeprrafopredeter"/>
    <w:uiPriority w:val="99"/>
    <w:semiHidden/>
    <w:unhideWhenUsed/>
    <w:rsid w:val="00776ECC"/>
    <w:rPr>
      <w:rFonts w:ascii="Consolas" w:hAnsi="Consolas"/>
      <w:sz w:val="22"/>
      <w:szCs w:val="20"/>
    </w:rPr>
  </w:style>
  <w:style w:type="character" w:styleId="TecladoHTML">
    <w:name w:val="HTML Keyboard"/>
    <w:basedOn w:val="Fuentedeprrafopredeter"/>
    <w:uiPriority w:val="99"/>
    <w:semiHidden/>
    <w:unhideWhenUsed/>
    <w:rsid w:val="00776ECC"/>
    <w:rPr>
      <w:rFonts w:ascii="Consolas" w:hAnsi="Consolas"/>
      <w:sz w:val="22"/>
      <w:szCs w:val="20"/>
    </w:rPr>
  </w:style>
  <w:style w:type="paragraph" w:styleId="HTMLconformatoprevio">
    <w:name w:val="HTML Preformatted"/>
    <w:basedOn w:val="Normal"/>
    <w:link w:val="HTMLconformatoprevioCar"/>
    <w:uiPriority w:val="99"/>
    <w:semiHidden/>
    <w:unhideWhenUsed/>
    <w:rsid w:val="00776ECC"/>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776ECC"/>
    <w:rPr>
      <w:rFonts w:ascii="Consolas" w:hAnsi="Consolas"/>
      <w:szCs w:val="20"/>
    </w:rPr>
  </w:style>
  <w:style w:type="character" w:styleId="MquinadeescribirHTML">
    <w:name w:val="HTML Typewriter"/>
    <w:basedOn w:val="Fuentedeprrafopredeter"/>
    <w:uiPriority w:val="99"/>
    <w:semiHidden/>
    <w:unhideWhenUsed/>
    <w:rsid w:val="00776ECC"/>
    <w:rPr>
      <w:rFonts w:ascii="Consolas" w:hAnsi="Consolas"/>
      <w:sz w:val="22"/>
      <w:szCs w:val="20"/>
    </w:rPr>
  </w:style>
  <w:style w:type="paragraph" w:styleId="Textomacro">
    <w:name w:val="macro"/>
    <w:link w:val="Texto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776ECC"/>
    <w:rPr>
      <w:rFonts w:ascii="Consolas" w:hAnsi="Consolas"/>
      <w:szCs w:val="20"/>
    </w:rPr>
  </w:style>
  <w:style w:type="paragraph" w:styleId="Textosinformato">
    <w:name w:val="Plain Text"/>
    <w:basedOn w:val="Normal"/>
    <w:link w:val="TextosinformatoCar"/>
    <w:uiPriority w:val="99"/>
    <w:semiHidden/>
    <w:unhideWhenUsed/>
    <w:rsid w:val="00776ECC"/>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776ECC"/>
    <w:rPr>
      <w:rFonts w:ascii="Consolas" w:hAnsi="Consolas"/>
      <w:szCs w:val="21"/>
    </w:rPr>
  </w:style>
  <w:style w:type="table" w:styleId="Tablaconcuadrcula">
    <w:name w:val="Table Grid"/>
    <w:basedOn w:val="Tablanormal"/>
    <w:uiPriority w:val="39"/>
    <w:rsid w:val="003E1CD2"/>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EF74E1"/>
    <w:pPr>
      <w:spacing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EF74E1"/>
    <w:pPr>
      <w:spacing w:line="240" w:lineRule="auto"/>
    </w:pPr>
    <w:tblPr>
      <w:tblStyleRowBandSize w:val="1"/>
      <w:tblStyleColBandSize w:val="1"/>
      <w:tblInd w:w="0" w:type="dxa"/>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adecuadrcula2">
    <w:name w:val="Grid Table 2"/>
    <w:basedOn w:val="Tablanormal"/>
    <w:uiPriority w:val="47"/>
    <w:rsid w:val="00EF74E1"/>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EF74E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5">
    <w:name w:val="Grid Table 3 Accent 5"/>
    <w:basedOn w:val="Tablanormal"/>
    <w:uiPriority w:val="48"/>
    <w:rsid w:val="00EF74E1"/>
    <w:pPr>
      <w:spacing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Tabladelista1clara-nfasis4">
    <w:name w:val="List Table 1 Light Accent 4"/>
    <w:basedOn w:val="Tablanormal"/>
    <w:uiPriority w:val="46"/>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decuadrcula3">
    <w:name w:val="Grid Table 3"/>
    <w:basedOn w:val="Tablanormal"/>
    <w:uiPriority w:val="48"/>
    <w:rsid w:val="00EF74E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semiHidden/>
    <w:unhideWhenUsed/>
    <w:rsid w:val="00F72A56"/>
    <w:rPr>
      <w:color w:val="0D5672" w:themeColor="accent1" w:themeShade="80"/>
      <w:u w:val="single"/>
    </w:rPr>
  </w:style>
  <w:style w:type="paragraph" w:styleId="Prrafodelista">
    <w:name w:val="List Paragraph"/>
    <w:basedOn w:val="Normal"/>
    <w:uiPriority w:val="34"/>
    <w:unhideWhenUsed/>
    <w:qFormat/>
    <w:rsid w:val="00EB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nlucariverabiagioni/Library/Containers/com.microsoft.Word/Data/Library/Caches/3082/TM03444177/Informe%20de%20estudi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华文仿宋">
    <w:panose1 w:val="00000000000000000000"/>
    <w:charset w:val="86"/>
    <w:family w:val="roman"/>
    <w:notTrueType/>
    <w:pitch w:val="default"/>
  </w:font>
  <w:font w:name="Tw Cen MT Condensed">
    <w:panose1 w:val="020B0606020104020203"/>
    <w:charset w:val="00"/>
    <w:family w:val="auto"/>
    <w:pitch w:val="variable"/>
    <w:sig w:usb0="00000003" w:usb1="00000000" w:usb2="00000000" w:usb3="00000000" w:csb0="00000003" w:csb1="00000000"/>
  </w:font>
  <w:font w:name="Segoe UI">
    <w:charset w:val="00"/>
    <w:family w:val="swiss"/>
    <w:pitch w:val="variable"/>
    <w:sig w:usb0="E40006FF" w:usb1="4000E47B"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aconvietas"/>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68"/>
    <w:rsid w:val="0029546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6D0A996F6DEB45B527C2D25DFBD9D4">
    <w:name w:val="396D0A996F6DEB45B527C2D25DFBD9D4"/>
  </w:style>
  <w:style w:type="paragraph" w:customStyle="1" w:styleId="CA4241EF4E6D8A4ABED5C2E12614D804">
    <w:name w:val="CA4241EF4E6D8A4ABED5C2E12614D804"/>
  </w:style>
  <w:style w:type="paragraph" w:customStyle="1" w:styleId="849E575F38318940A5265FC4EB3DE73E">
    <w:name w:val="849E575F38318940A5265FC4EB3DE73E"/>
  </w:style>
  <w:style w:type="paragraph" w:customStyle="1" w:styleId="93083AAC74D55D44BFE9F7DF05548350">
    <w:name w:val="93083AAC74D55D44BFE9F7DF05548350"/>
  </w:style>
  <w:style w:type="paragraph" w:customStyle="1" w:styleId="202A8CD9C062AB4F9BC0CA535BE1C5CD">
    <w:name w:val="202A8CD9C062AB4F9BC0CA535BE1C5CD"/>
  </w:style>
  <w:style w:type="paragraph" w:customStyle="1" w:styleId="2558D1FCBCA83E4498578874D62B995D">
    <w:name w:val="2558D1FCBCA83E4498578874D62B995D"/>
  </w:style>
  <w:style w:type="paragraph" w:customStyle="1" w:styleId="242A29FCCD406847A4289E80C64635F3">
    <w:name w:val="242A29FCCD406847A4289E80C64635F3"/>
  </w:style>
  <w:style w:type="paragraph" w:styleId="Listaconvietas">
    <w:name w:val="List Bullet"/>
    <w:basedOn w:val="Normal"/>
    <w:uiPriority w:val="11"/>
    <w:qFormat/>
    <w:pPr>
      <w:numPr>
        <w:numId w:val="1"/>
      </w:numPr>
      <w:spacing w:before="120" w:line="264" w:lineRule="auto"/>
    </w:pPr>
    <w:rPr>
      <w:color w:val="44546A" w:themeColor="text2"/>
      <w:sz w:val="22"/>
      <w:szCs w:val="22"/>
      <w:lang w:val="es-ES" w:eastAsia="ja-JP"/>
    </w:rPr>
  </w:style>
  <w:style w:type="paragraph" w:customStyle="1" w:styleId="2985C74C8876434A81BA3BEA2FDF4C94">
    <w:name w:val="2985C74C8876434A81BA3BEA2FDF4C94"/>
  </w:style>
  <w:style w:type="paragraph" w:customStyle="1" w:styleId="A62FE62CE54ABF4EBA7E42D7EE2B1F58">
    <w:name w:val="A62FE62CE54ABF4EBA7E42D7EE2B1F58"/>
  </w:style>
  <w:style w:type="paragraph" w:customStyle="1" w:styleId="60C6F35F0418624492B1F43CF547CC00">
    <w:name w:val="60C6F35F0418624492B1F43CF547CC00"/>
  </w:style>
  <w:style w:type="paragraph" w:customStyle="1" w:styleId="AB01F6FF93F81742A45ADE650841CA4A">
    <w:name w:val="AB01F6FF93F81742A45ADE650841CA4A"/>
  </w:style>
  <w:style w:type="paragraph" w:customStyle="1" w:styleId="F98D7972FF026C478B3E85C755DE2C00">
    <w:name w:val="F98D7972FF026C478B3E85C755DE2C00"/>
  </w:style>
  <w:style w:type="paragraph" w:customStyle="1" w:styleId="99D8B2E653B9D94881EECB7AA58661DF">
    <w:name w:val="99D8B2E653B9D94881EECB7AA58661DF"/>
  </w:style>
  <w:style w:type="paragraph" w:customStyle="1" w:styleId="BD8B9B8649DA754DBFFD43A81FC68C42">
    <w:name w:val="BD8B9B8649DA754DBFFD43A81FC68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Informe de estudiante.dotx</Template>
  <TotalTime>59</TotalTime>
  <Pages>6</Pages>
  <Words>966</Words>
  <Characters>5316</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 Luca Rivera</dc:creator>
  <cp:lastModifiedBy>Gian Luca Rivera</cp:lastModifiedBy>
  <cp:revision>2</cp:revision>
  <dcterms:created xsi:type="dcterms:W3CDTF">2019-05-03T03:49:00Z</dcterms:created>
  <dcterms:modified xsi:type="dcterms:W3CDTF">2019-05-03T17:53:00Z</dcterms:modified>
  <cp:contentStatus/>
</cp:coreProperties>
</file>